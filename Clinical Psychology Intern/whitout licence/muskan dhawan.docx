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840FC" w14:textId="4731F540" w:rsidR="001C0084" w:rsidRDefault="00476232">
      <w:pPr>
        <w:pStyle w:val="Name"/>
      </w:pPr>
      <w:r>
        <w:t>Muskan</w:t>
      </w:r>
    </w:p>
    <w:p w14:paraId="59D870DF" w14:textId="38864523" w:rsidR="00476232" w:rsidRDefault="00476232">
      <w:pPr>
        <w:pStyle w:val="Name"/>
      </w:pPr>
      <w:r>
        <w:t>Dhawan</w:t>
      </w:r>
    </w:p>
    <w:p w14:paraId="7B75F576" w14:textId="7D0C2E6B" w:rsidR="00FE3889" w:rsidRDefault="00476232">
      <w:pPr>
        <w:pStyle w:val="ContactInfo"/>
      </w:pPr>
      <w:r>
        <w:t xml:space="preserve">C-47 New </w:t>
      </w:r>
      <w:proofErr w:type="spellStart"/>
      <w:r>
        <w:t>Gobind</w:t>
      </w:r>
      <w:proofErr w:type="spellEnd"/>
      <w:r>
        <w:t xml:space="preserve"> </w:t>
      </w:r>
      <w:proofErr w:type="spellStart"/>
      <w:r>
        <w:t>Pura</w:t>
      </w:r>
      <w:proofErr w:type="spellEnd"/>
      <w:r>
        <w:t>, Delhi</w:t>
      </w:r>
      <w:r w:rsidR="00DE0861">
        <w:t xml:space="preserve">| </w:t>
      </w:r>
      <w:r>
        <w:t>7827979840</w:t>
      </w:r>
      <w:r w:rsidR="00DE0861">
        <w:t xml:space="preserve">| </w:t>
      </w:r>
      <w:sdt>
        <w:sdtPr>
          <w:alias w:val="Enter email:"/>
          <w:tag w:val="Enter email:"/>
          <w:id w:val="1913350914"/>
          <w:placeholder>
            <w:docPart w:val="15C0E60F494F604A9E72003E6DA15B49"/>
          </w:placeholder>
          <w:dataBinding w:prefixMappings="xmlns:ns0='http://schemas.microsoft.com/office/2006/coverPageProps' " w:xpath="/ns0:CoverPageProperties[1]/ns0:CompanyEmail[1]" w:storeItemID="{55AF091B-3C7A-41E3-B477-F2FDAA23CFDA}"/>
          <w15:appearance w15:val="hidden"/>
          <w:text w:multiLine="1"/>
        </w:sdtPr>
        <w:sdtEndPr/>
        <w:sdtContent>
          <w:r>
            <w:t>muskandhawan2005.md</w:t>
          </w:r>
          <w:r w:rsidR="00FE3889">
            <w:t>@gmail.com</w:t>
          </w:r>
        </w:sdtContent>
      </w:sdt>
    </w:p>
    <w:p w14:paraId="2671D239" w14:textId="575DB8C7" w:rsidR="001C0084" w:rsidRDefault="001C0084">
      <w:pPr>
        <w:pStyle w:val="ContactInfo"/>
      </w:pPr>
    </w:p>
    <w:p w14:paraId="6395BAD8" w14:textId="6F721E8F" w:rsidR="00FE3889" w:rsidRDefault="00986DC3">
      <w:pPr>
        <w:pStyle w:val="ContactInf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Profile Summary </w:t>
      </w:r>
    </w:p>
    <w:p w14:paraId="028ED4E6" w14:textId="26243C8B" w:rsidR="001C0084" w:rsidRDefault="002A165C" w:rsidP="001D4585">
      <w:pPr>
        <w:pStyle w:val="ContactInfo"/>
      </w:pPr>
      <w:r w:rsidRPr="001D0796">
        <w:t>“A self driven and meticulous</w:t>
      </w:r>
      <w:r w:rsidR="00A7493B" w:rsidRPr="001D0796">
        <w:t xml:space="preserve"> Psychology </w:t>
      </w:r>
      <w:proofErr w:type="spellStart"/>
      <w:r w:rsidR="00A7493B" w:rsidRPr="001D0796">
        <w:t>honours</w:t>
      </w:r>
      <w:proofErr w:type="spellEnd"/>
      <w:r w:rsidR="00A7493B" w:rsidRPr="001D0796">
        <w:t xml:space="preserve"> pursuing at </w:t>
      </w:r>
      <w:proofErr w:type="spellStart"/>
      <w:r w:rsidR="00A7493B" w:rsidRPr="001D0796">
        <w:t>Daulat</w:t>
      </w:r>
      <w:proofErr w:type="spellEnd"/>
      <w:r w:rsidR="00A7493B" w:rsidRPr="001D0796">
        <w:t xml:space="preserve"> Ram College</w:t>
      </w:r>
      <w:r w:rsidR="001D0796">
        <w:t xml:space="preserve"> </w:t>
      </w:r>
      <w:r w:rsidR="00A5124E">
        <w:t>skilled</w:t>
      </w:r>
      <w:r w:rsidR="003A315C">
        <w:t xml:space="preserve"> </w:t>
      </w:r>
      <w:r w:rsidR="00073E7F">
        <w:t xml:space="preserve">in </w:t>
      </w:r>
      <w:r w:rsidR="0049091A">
        <w:t>proficient English speaking</w:t>
      </w:r>
      <w:r w:rsidR="00020AD0">
        <w:t xml:space="preserve">. Seeking </w:t>
      </w:r>
      <w:r w:rsidR="00367942">
        <w:t xml:space="preserve">opportunities </w:t>
      </w:r>
      <w:r w:rsidR="00446567">
        <w:t xml:space="preserve">in working under the NGO for </w:t>
      </w:r>
      <w:r w:rsidR="001E5583">
        <w:t>more awareness.</w:t>
      </w:r>
      <w:r w:rsidRPr="001D0796">
        <w:t>”</w:t>
      </w:r>
    </w:p>
    <w:p w14:paraId="3C8A3852" w14:textId="77777777" w:rsidR="001C0084" w:rsidRDefault="001A01D6">
      <w:pPr>
        <w:pStyle w:val="Heading1"/>
      </w:pPr>
      <w:sdt>
        <w:sdtPr>
          <w:alias w:val="Education:"/>
          <w:tag w:val="Education:"/>
          <w:id w:val="-1150367223"/>
          <w:placeholder>
            <w:docPart w:val="03A752AD6053364B9C09DD1A68539A06"/>
          </w:placeholder>
          <w:temporary/>
          <w:showingPlcHdr/>
          <w15:appearance w15:val="hidden"/>
        </w:sdtPr>
        <w:sdtEndPr/>
        <w:sdtContent>
          <w:r w:rsidR="007F7DCE" w:rsidRPr="0059415A">
            <w:rPr>
              <w:sz w:val="28"/>
              <w:szCs w:val="28"/>
            </w:rPr>
            <w:t>Education</w:t>
          </w:r>
        </w:sdtContent>
      </w:sdt>
    </w:p>
    <w:p w14:paraId="0C1FC39B" w14:textId="0AC1D32D" w:rsidR="001C0084" w:rsidRDefault="00EF5095" w:rsidP="00EF5095">
      <w:pPr>
        <w:pStyle w:val="Heading2"/>
      </w:pPr>
      <w:r>
        <w:t>Psychology(H)</w:t>
      </w:r>
      <w:r w:rsidR="00991886">
        <w:t xml:space="preserve">, </w:t>
      </w:r>
      <w:proofErr w:type="spellStart"/>
      <w:r w:rsidR="00991886">
        <w:t>Daulat</w:t>
      </w:r>
      <w:proofErr w:type="spellEnd"/>
      <w:r w:rsidR="00991886">
        <w:t xml:space="preserve"> Ram College (2023)</w:t>
      </w:r>
    </w:p>
    <w:p w14:paraId="11A726AB" w14:textId="4C2F54B3" w:rsidR="00954E8C" w:rsidRDefault="00E35A27" w:rsidP="00EF335A">
      <w:pPr>
        <w:pStyle w:val="ListParagraph"/>
        <w:numPr>
          <w:ilvl w:val="0"/>
          <w:numId w:val="11"/>
        </w:numPr>
      </w:pPr>
      <w:r>
        <w:t>First Year student</w:t>
      </w:r>
    </w:p>
    <w:p w14:paraId="4A8BC37A" w14:textId="241FA999" w:rsidR="00E35A27" w:rsidRDefault="00E35A27" w:rsidP="00EF335A">
      <w:pPr>
        <w:pStyle w:val="ListParagraph"/>
        <w:numPr>
          <w:ilvl w:val="0"/>
          <w:numId w:val="11"/>
        </w:numPr>
      </w:pPr>
      <w:r>
        <w:t>Academic marks (1</w:t>
      </w:r>
      <w:r w:rsidRPr="00EF335A">
        <w:rPr>
          <w:vertAlign w:val="superscript"/>
        </w:rPr>
        <w:t>st</w:t>
      </w:r>
      <w:r>
        <w:t xml:space="preserve"> semester)</w:t>
      </w:r>
      <w:r w:rsidR="00EF335A">
        <w:t xml:space="preserve"> – 7.45 SGPA</w:t>
      </w:r>
    </w:p>
    <w:p w14:paraId="4615EC68" w14:textId="1346E936" w:rsidR="00EF335A" w:rsidRDefault="00067BE3" w:rsidP="00EF335A">
      <w:pPr>
        <w:pStyle w:val="ListParagraph"/>
        <w:numPr>
          <w:ilvl w:val="0"/>
          <w:numId w:val="11"/>
        </w:numPr>
      </w:pPr>
      <w:r>
        <w:t xml:space="preserve">Attended workshop on </w:t>
      </w:r>
      <w:r w:rsidR="007F10F7">
        <w:t>hypnotherapy</w:t>
      </w:r>
    </w:p>
    <w:p w14:paraId="5CF908CD" w14:textId="1420F81B" w:rsidR="007F10F7" w:rsidRDefault="007F10F7" w:rsidP="00EF335A">
      <w:pPr>
        <w:pStyle w:val="ListParagraph"/>
        <w:numPr>
          <w:ilvl w:val="0"/>
          <w:numId w:val="11"/>
        </w:numPr>
      </w:pPr>
      <w:r>
        <w:t xml:space="preserve">Attended seminar on </w:t>
      </w:r>
      <w:r w:rsidR="00E31443">
        <w:t>holistic profile building and communication skills</w:t>
      </w:r>
    </w:p>
    <w:p w14:paraId="1997A4CC" w14:textId="77777777" w:rsidR="00EF335A" w:rsidRPr="00954E8C" w:rsidRDefault="00EF335A" w:rsidP="00954E8C"/>
    <w:p w14:paraId="399FB832" w14:textId="7DD0554F" w:rsidR="001C0084" w:rsidRDefault="00A379C3">
      <w:pPr>
        <w:pStyle w:val="Heading1"/>
        <w:rPr>
          <w:i/>
          <w:iCs/>
        </w:rPr>
      </w:pPr>
      <w:r>
        <w:rPr>
          <w:i/>
          <w:iCs/>
        </w:rPr>
        <w:t>12</w:t>
      </w:r>
      <w:r w:rsidRPr="00A379C3">
        <w:rPr>
          <w:i/>
          <w:iCs/>
          <w:vertAlign w:val="superscript"/>
        </w:rPr>
        <w:t>th</w:t>
      </w:r>
      <w:r>
        <w:rPr>
          <w:i/>
          <w:iCs/>
        </w:rPr>
        <w:t xml:space="preserve">, </w:t>
      </w:r>
      <w:proofErr w:type="spellStart"/>
      <w:r>
        <w:rPr>
          <w:i/>
          <w:iCs/>
        </w:rPr>
        <w:t>Sneh</w:t>
      </w:r>
      <w:proofErr w:type="spellEnd"/>
      <w:r>
        <w:rPr>
          <w:i/>
          <w:iCs/>
        </w:rPr>
        <w:t xml:space="preserve"> International School </w:t>
      </w:r>
      <w:r w:rsidR="00816140">
        <w:rPr>
          <w:i/>
          <w:iCs/>
        </w:rPr>
        <w:t>(2022)</w:t>
      </w:r>
    </w:p>
    <w:p w14:paraId="26A2FB34" w14:textId="1B5A8315" w:rsidR="00816140" w:rsidRDefault="00816140" w:rsidP="00816140">
      <w:pPr>
        <w:pStyle w:val="ListParagraph"/>
        <w:numPr>
          <w:ilvl w:val="0"/>
          <w:numId w:val="12"/>
        </w:numPr>
      </w:pPr>
      <w:r>
        <w:t xml:space="preserve">Academic marks </w:t>
      </w:r>
      <w:r w:rsidR="005B10E7">
        <w:t>– 88%</w:t>
      </w:r>
    </w:p>
    <w:p w14:paraId="582BDB4D" w14:textId="4377238F" w:rsidR="005B10E7" w:rsidRDefault="005B10E7" w:rsidP="00816140">
      <w:pPr>
        <w:pStyle w:val="ListParagraph"/>
        <w:numPr>
          <w:ilvl w:val="0"/>
          <w:numId w:val="12"/>
        </w:numPr>
      </w:pPr>
      <w:r>
        <w:t xml:space="preserve"> Attended workshop on biotechnology </w:t>
      </w:r>
    </w:p>
    <w:p w14:paraId="68A7108C" w14:textId="77777777" w:rsidR="005F3D4B" w:rsidRDefault="005F359A" w:rsidP="00816140">
      <w:pPr>
        <w:pStyle w:val="ListParagraph"/>
        <w:numPr>
          <w:ilvl w:val="0"/>
          <w:numId w:val="12"/>
        </w:numPr>
      </w:pPr>
      <w:r>
        <w:t xml:space="preserve">Attended seminar at ICAR, </w:t>
      </w:r>
      <w:proofErr w:type="spellStart"/>
      <w:r>
        <w:t>Delh</w:t>
      </w:r>
      <w:proofErr w:type="spellEnd"/>
    </w:p>
    <w:p w14:paraId="0FC78BFB" w14:textId="295878AA" w:rsidR="007B5A86" w:rsidRPr="00816140" w:rsidRDefault="005A10DE" w:rsidP="007B5A86">
      <w:pPr>
        <w:pStyle w:val="ListParagraph"/>
        <w:numPr>
          <w:ilvl w:val="0"/>
          <w:numId w:val="12"/>
        </w:numPr>
      </w:pPr>
      <w:r>
        <w:t>Competed in the National E</w:t>
      </w:r>
      <w:r w:rsidR="008B25C6">
        <w:t xml:space="preserve">ligibility cum Entrance </w:t>
      </w:r>
      <w:r w:rsidR="007B5A86">
        <w:t>Test</w:t>
      </w:r>
      <w:r w:rsidR="00943B4C">
        <w:t xml:space="preserve"> (2023)</w:t>
      </w:r>
    </w:p>
    <w:p w14:paraId="3B9F7976" w14:textId="77194905" w:rsidR="001C0084" w:rsidRDefault="00717CB0" w:rsidP="003A79B5">
      <w:pPr>
        <w:pStyle w:val="Heading2"/>
      </w:pPr>
      <w:r>
        <w:t>10</w:t>
      </w:r>
      <w:r w:rsidRPr="00717CB0">
        <w:rPr>
          <w:vertAlign w:val="superscript"/>
        </w:rPr>
        <w:t>th</w:t>
      </w:r>
      <w:r>
        <w:t xml:space="preserve">, </w:t>
      </w:r>
      <w:proofErr w:type="spellStart"/>
      <w:r w:rsidR="003A79B5">
        <w:t>Sneh</w:t>
      </w:r>
      <w:proofErr w:type="spellEnd"/>
      <w:r w:rsidR="003A79B5">
        <w:t xml:space="preserve"> International School (2020)</w:t>
      </w:r>
    </w:p>
    <w:p w14:paraId="1FDB3084" w14:textId="68F98119" w:rsidR="003A79B5" w:rsidRDefault="003A79B5" w:rsidP="007B5A86">
      <w:pPr>
        <w:pStyle w:val="ListParagraph"/>
        <w:numPr>
          <w:ilvl w:val="0"/>
          <w:numId w:val="14"/>
        </w:numPr>
      </w:pPr>
      <w:r>
        <w:t xml:space="preserve">Academic marks </w:t>
      </w:r>
      <w:r w:rsidR="0059415A">
        <w:t>–</w:t>
      </w:r>
      <w:r>
        <w:t xml:space="preserve"> 87</w:t>
      </w:r>
      <w:r w:rsidR="0059415A">
        <w:t>%</w:t>
      </w:r>
    </w:p>
    <w:p w14:paraId="0B8B0FD0" w14:textId="4A3E7CD3" w:rsidR="007B5A86" w:rsidRDefault="007B5A86" w:rsidP="007B5A86">
      <w:pPr>
        <w:pStyle w:val="ListParagraph"/>
        <w:numPr>
          <w:ilvl w:val="0"/>
          <w:numId w:val="14"/>
        </w:numPr>
      </w:pPr>
      <w:r>
        <w:t xml:space="preserve">Competed </w:t>
      </w:r>
      <w:r w:rsidR="00943B4C">
        <w:t xml:space="preserve">in the </w:t>
      </w:r>
      <w:r w:rsidR="00F14C04">
        <w:t xml:space="preserve">National Science </w:t>
      </w:r>
      <w:r w:rsidR="00387FCC">
        <w:t>Olympiad (2020)</w:t>
      </w:r>
    </w:p>
    <w:p w14:paraId="4A06C113" w14:textId="77777777" w:rsidR="0059415A" w:rsidRPr="003A79B5" w:rsidRDefault="0059415A" w:rsidP="0059415A">
      <w:pPr>
        <w:pStyle w:val="ListParagraph"/>
        <w:ind w:left="720" w:firstLine="0"/>
      </w:pPr>
    </w:p>
    <w:p w14:paraId="5D79C81D" w14:textId="77777777" w:rsidR="00CA1965" w:rsidRDefault="00CA1965">
      <w:pPr>
        <w:pStyle w:val="Heading1"/>
      </w:pPr>
    </w:p>
    <w:p w14:paraId="06763F3C" w14:textId="77777777" w:rsidR="00CA1965" w:rsidRDefault="00CA1965">
      <w:pPr>
        <w:pStyle w:val="Heading1"/>
      </w:pPr>
    </w:p>
    <w:p w14:paraId="0C81BD1F" w14:textId="77777777" w:rsidR="00CA1965" w:rsidRDefault="00CA1965">
      <w:pPr>
        <w:pStyle w:val="Heading1"/>
      </w:pPr>
    </w:p>
    <w:p w14:paraId="1F5A1EF1" w14:textId="77777777" w:rsidR="00CA1965" w:rsidRDefault="00CA1965">
      <w:pPr>
        <w:pStyle w:val="Heading1"/>
      </w:pPr>
    </w:p>
    <w:p w14:paraId="4512FE0E" w14:textId="77777777" w:rsidR="00CA1965" w:rsidRDefault="00CA1965">
      <w:pPr>
        <w:pStyle w:val="Heading1"/>
      </w:pPr>
    </w:p>
    <w:p w14:paraId="6D721151" w14:textId="77777777" w:rsidR="00CA1965" w:rsidRDefault="00CA1965">
      <w:pPr>
        <w:pStyle w:val="Heading1"/>
      </w:pPr>
    </w:p>
    <w:p w14:paraId="70037FCD" w14:textId="04A9496A" w:rsidR="001C0084" w:rsidRDefault="00D564D6">
      <w:pPr>
        <w:pStyle w:val="Heading1"/>
      </w:pPr>
      <w:r>
        <w:t>Skillset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0"/>
        <w:gridCol w:w="1954"/>
      </w:tblGrid>
      <w:tr w:rsidR="00092242" w14:paraId="2CCDB43F" w14:textId="77777777" w:rsidTr="002B2B51">
        <w:tc>
          <w:tcPr>
            <w:tcW w:w="1408" w:type="dxa"/>
          </w:tcPr>
          <w:p w14:paraId="21132124" w14:textId="16C4E05F" w:rsidR="00092242" w:rsidRDefault="00092242" w:rsidP="00F5106E">
            <w:r>
              <w:t>HARD SKILLS</w:t>
            </w:r>
          </w:p>
        </w:tc>
        <w:tc>
          <w:tcPr>
            <w:tcW w:w="1951" w:type="dxa"/>
          </w:tcPr>
          <w:p w14:paraId="001B27AC" w14:textId="3260C49A" w:rsidR="00092242" w:rsidRDefault="00092242" w:rsidP="00F5106E">
            <w:r>
              <w:t>S</w:t>
            </w:r>
            <w:r w:rsidR="00063754">
              <w:t>OFT</w:t>
            </w:r>
            <w:r>
              <w:t xml:space="preserve"> SKILLS </w:t>
            </w:r>
          </w:p>
        </w:tc>
      </w:tr>
      <w:tr w:rsidR="00092242" w14:paraId="1851FFD2" w14:textId="77777777" w:rsidTr="002B2B51">
        <w:tc>
          <w:tcPr>
            <w:tcW w:w="1408" w:type="dxa"/>
          </w:tcPr>
          <w:p w14:paraId="7F29195E" w14:textId="0BED6BA1" w:rsidR="00092242" w:rsidRDefault="00063754" w:rsidP="00F5106E">
            <w:proofErr w:type="spellStart"/>
            <w:r>
              <w:t>Ms</w:t>
            </w:r>
            <w:proofErr w:type="spellEnd"/>
            <w:r>
              <w:t xml:space="preserve"> Excel </w:t>
            </w:r>
          </w:p>
        </w:tc>
        <w:tc>
          <w:tcPr>
            <w:tcW w:w="1951" w:type="dxa"/>
          </w:tcPr>
          <w:p w14:paraId="00CB74F1" w14:textId="6C228BCF" w:rsidR="00092242" w:rsidRDefault="00BA7977" w:rsidP="00F5106E">
            <w:r>
              <w:t xml:space="preserve">Communication </w:t>
            </w:r>
          </w:p>
        </w:tc>
      </w:tr>
      <w:tr w:rsidR="00092242" w14:paraId="1AE4CDCE" w14:textId="77777777" w:rsidTr="002B2B51">
        <w:tc>
          <w:tcPr>
            <w:tcW w:w="1408" w:type="dxa"/>
          </w:tcPr>
          <w:p w14:paraId="2D99E527" w14:textId="1F233A57" w:rsidR="00092242" w:rsidRDefault="00063754" w:rsidP="00F5106E">
            <w:r>
              <w:t xml:space="preserve">PowerPoint </w:t>
            </w:r>
            <w:r w:rsidR="00BA7977">
              <w:t xml:space="preserve">  </w:t>
            </w:r>
          </w:p>
        </w:tc>
        <w:tc>
          <w:tcPr>
            <w:tcW w:w="1951" w:type="dxa"/>
          </w:tcPr>
          <w:p w14:paraId="7C9FD615" w14:textId="53F1B7FD" w:rsidR="00092242" w:rsidRDefault="00AF7B3F" w:rsidP="00F5106E">
            <w:r>
              <w:t xml:space="preserve">Handling difficult people </w:t>
            </w:r>
          </w:p>
        </w:tc>
      </w:tr>
      <w:tr w:rsidR="008512A9" w14:paraId="2ABE2093" w14:textId="77777777" w:rsidTr="002B2B51">
        <w:tc>
          <w:tcPr>
            <w:tcW w:w="1408" w:type="dxa"/>
          </w:tcPr>
          <w:p w14:paraId="0868E2A5" w14:textId="02453347" w:rsidR="008512A9" w:rsidRDefault="008512A9" w:rsidP="00F5106E">
            <w:r>
              <w:t>Social media</w:t>
            </w:r>
            <w:r w:rsidR="00AF7B3F">
              <w:t xml:space="preserve"> </w:t>
            </w:r>
            <w:r>
              <w:t xml:space="preserve">marketing </w:t>
            </w:r>
          </w:p>
        </w:tc>
        <w:tc>
          <w:tcPr>
            <w:tcW w:w="1951" w:type="dxa"/>
          </w:tcPr>
          <w:p w14:paraId="3ACB77C2" w14:textId="583F85FA" w:rsidR="008512A9" w:rsidRDefault="00AF7B3F" w:rsidP="00F5106E">
            <w:r>
              <w:t xml:space="preserve">Working under pressure </w:t>
            </w:r>
          </w:p>
        </w:tc>
      </w:tr>
      <w:tr w:rsidR="008512A9" w14:paraId="6A605169" w14:textId="77777777" w:rsidTr="002B2B51">
        <w:tc>
          <w:tcPr>
            <w:tcW w:w="1408" w:type="dxa"/>
          </w:tcPr>
          <w:p w14:paraId="458A15EF" w14:textId="1B3725EF" w:rsidR="008512A9" w:rsidRDefault="00E442FA" w:rsidP="00F5106E">
            <w:r>
              <w:t xml:space="preserve">Payment processing </w:t>
            </w:r>
          </w:p>
        </w:tc>
        <w:tc>
          <w:tcPr>
            <w:tcW w:w="1951" w:type="dxa"/>
          </w:tcPr>
          <w:p w14:paraId="5D78479E" w14:textId="6AFC53D0" w:rsidR="008512A9" w:rsidRDefault="002B2B51" w:rsidP="00F5106E">
            <w:r>
              <w:t xml:space="preserve">Managing people </w:t>
            </w:r>
          </w:p>
        </w:tc>
      </w:tr>
      <w:tr w:rsidR="008512A9" w14:paraId="5AFE0381" w14:textId="77777777" w:rsidTr="002B2B51">
        <w:tc>
          <w:tcPr>
            <w:tcW w:w="1408" w:type="dxa"/>
          </w:tcPr>
          <w:p w14:paraId="2A4E0C90" w14:textId="4F91D30A" w:rsidR="008512A9" w:rsidRDefault="00BA7977" w:rsidP="00F5106E">
            <w:proofErr w:type="spellStart"/>
            <w:r>
              <w:t>Ms</w:t>
            </w:r>
            <w:proofErr w:type="spellEnd"/>
            <w:r>
              <w:t xml:space="preserve"> Word </w:t>
            </w:r>
          </w:p>
        </w:tc>
        <w:tc>
          <w:tcPr>
            <w:tcW w:w="1951" w:type="dxa"/>
          </w:tcPr>
          <w:p w14:paraId="0F44BC71" w14:textId="794A00D8" w:rsidR="008512A9" w:rsidRDefault="002B2B51" w:rsidP="00F5106E">
            <w:r>
              <w:t xml:space="preserve">Teamwork </w:t>
            </w:r>
          </w:p>
        </w:tc>
      </w:tr>
      <w:tr w:rsidR="008512A9" w14:paraId="2C3819CA" w14:textId="77777777" w:rsidTr="002B2B51">
        <w:tc>
          <w:tcPr>
            <w:tcW w:w="1408" w:type="dxa"/>
          </w:tcPr>
          <w:p w14:paraId="08391504" w14:textId="77777777" w:rsidR="008512A9" w:rsidRDefault="008512A9" w:rsidP="00F5106E"/>
        </w:tc>
        <w:tc>
          <w:tcPr>
            <w:tcW w:w="1951" w:type="dxa"/>
          </w:tcPr>
          <w:p w14:paraId="10E7EB3C" w14:textId="671266B7" w:rsidR="008512A9" w:rsidRDefault="001775C0" w:rsidP="00F5106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3975044" wp14:editId="1090D772">
                      <wp:simplePos x="0" y="0"/>
                      <wp:positionH relativeFrom="column">
                        <wp:posOffset>941705</wp:posOffset>
                      </wp:positionH>
                      <wp:positionV relativeFrom="paragraph">
                        <wp:posOffset>826770</wp:posOffset>
                      </wp:positionV>
                      <wp:extent cx="352425" cy="129540"/>
                      <wp:effectExtent l="0" t="0" r="28575" b="2286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352425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E34214" id="Rectangle 14" o:spid="_x0000_s1026" style="position:absolute;margin-left:74.15pt;margin-top:65.1pt;width:27.75pt;height:10.2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" fillcolor="#9e4733 [3204]" strokecolor="#170a07 [484]" strokeweight="1pt"/>
                  </w:pict>
                </mc:Fallback>
              </mc:AlternateContent>
            </w:r>
            <w:r w:rsidR="006D1A3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E3E24C2" wp14:editId="1E719A53">
                      <wp:simplePos x="0" y="0"/>
                      <wp:positionH relativeFrom="column">
                        <wp:posOffset>480695</wp:posOffset>
                      </wp:positionH>
                      <wp:positionV relativeFrom="paragraph">
                        <wp:posOffset>826770</wp:posOffset>
                      </wp:positionV>
                      <wp:extent cx="352425" cy="129540"/>
                      <wp:effectExtent l="0" t="0" r="28575" b="2286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352425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82E6B5" id="Rectangle 13" o:spid="_x0000_s1026" style="position:absolute;margin-left:37.85pt;margin-top:65.1pt;width:27.75pt;height:10.2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" fillcolor="#9e4733 [3204]" strokecolor="#170a07 [484]" strokeweight="1pt"/>
                  </w:pict>
                </mc:Fallback>
              </mc:AlternateContent>
            </w:r>
            <w:r w:rsidR="000C386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2A410E2" wp14:editId="4FC7C5BD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826770</wp:posOffset>
                      </wp:positionV>
                      <wp:extent cx="352425" cy="129540"/>
                      <wp:effectExtent l="0" t="0" r="28575" b="2286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352425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2E0071" id="Rectangle 12" o:spid="_x0000_s1026" style="position:absolute;margin-left:2.15pt;margin-top:65.1pt;width:27.75pt;height:10.2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" fillcolor="#9e4733 [3204]" strokecolor="#170a07 [484]" strokeweight="1pt"/>
                  </w:pict>
                </mc:Fallback>
              </mc:AlternateContent>
            </w:r>
            <w:r w:rsidR="002B2B51">
              <w:t xml:space="preserve">Problem solving </w:t>
            </w:r>
          </w:p>
        </w:tc>
      </w:tr>
    </w:tbl>
    <w:p w14:paraId="02271C85" w14:textId="17107941" w:rsidR="00F5106E" w:rsidRPr="00F5106E" w:rsidRDefault="00F5106E" w:rsidP="00F5106E"/>
    <w:p w14:paraId="514AD6CE" w14:textId="339858A0" w:rsidR="001C0084" w:rsidRDefault="000B7251">
      <w:pPr>
        <w:pStyle w:val="Heading2"/>
      </w:pPr>
      <w:r>
        <w:t xml:space="preserve">Languages </w:t>
      </w:r>
    </w:p>
    <w:p w14:paraId="689E02AB" w14:textId="033A8290" w:rsidR="00F553EF" w:rsidRDefault="008D33E6" w:rsidP="00F553E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CFB46A" wp14:editId="45D976A5">
                <wp:simplePos x="0" y="0"/>
                <wp:positionH relativeFrom="column">
                  <wp:posOffset>2340610</wp:posOffset>
                </wp:positionH>
                <wp:positionV relativeFrom="paragraph">
                  <wp:posOffset>20955</wp:posOffset>
                </wp:positionV>
                <wp:extent cx="352425" cy="129540"/>
                <wp:effectExtent l="0" t="0" r="28575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52425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4787D" id="Rectangle 16" o:spid="_x0000_s1026" style="position:absolute;margin-left:184.3pt;margin-top:1.65pt;width:27.75pt;height:10.2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" fillcolor="#9e4733 [3204]" strokecolor="#170a07 [484]" strokeweight="1pt"/>
            </w:pict>
          </mc:Fallback>
        </mc:AlternateContent>
      </w:r>
      <w:r w:rsidR="00164B5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282329" wp14:editId="6C492954">
                <wp:simplePos x="0" y="0"/>
                <wp:positionH relativeFrom="column">
                  <wp:posOffset>546100</wp:posOffset>
                </wp:positionH>
                <wp:positionV relativeFrom="paragraph">
                  <wp:posOffset>22225</wp:posOffset>
                </wp:positionV>
                <wp:extent cx="352425" cy="129540"/>
                <wp:effectExtent l="0" t="0" r="28575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52425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A5793" id="Rectangle 1" o:spid="_x0000_s1026" style="position:absolute;margin-left:43pt;margin-top:1.75pt;width:27.75pt;height:10.2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" fillcolor="#9e4733 [3204]" strokecolor="#170a07 [484]" strokeweight="1pt"/>
            </w:pict>
          </mc:Fallback>
        </mc:AlternateContent>
      </w:r>
      <w:r w:rsidR="00F553EF">
        <w:t>English: :</w:t>
      </w:r>
    </w:p>
    <w:p w14:paraId="24F08218" w14:textId="77777777" w:rsidR="0061133D" w:rsidRDefault="00787410" w:rsidP="00F553E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FF06A1" wp14:editId="488BEC0C">
                <wp:simplePos x="0" y="0"/>
                <wp:positionH relativeFrom="column">
                  <wp:posOffset>1906905</wp:posOffset>
                </wp:positionH>
                <wp:positionV relativeFrom="paragraph">
                  <wp:posOffset>19050</wp:posOffset>
                </wp:positionV>
                <wp:extent cx="352425" cy="129540"/>
                <wp:effectExtent l="0" t="0" r="28575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52425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874F5" id="Rectangle 20" o:spid="_x0000_s1026" style="position:absolute;margin-left:150.15pt;margin-top:1.5pt;width:27.75pt;height:10.2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" fillcolor="#9e4733 [3204]" strokecolor="#170a07 [484]" strokeweight="1pt"/>
            </w:pict>
          </mc:Fallback>
        </mc:AlternateContent>
      </w:r>
      <w:r w:rsidR="00EE799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2BAF0C" wp14:editId="77F7E8EA">
                <wp:simplePos x="0" y="0"/>
                <wp:positionH relativeFrom="column">
                  <wp:posOffset>996315</wp:posOffset>
                </wp:positionH>
                <wp:positionV relativeFrom="paragraph">
                  <wp:posOffset>6985</wp:posOffset>
                </wp:positionV>
                <wp:extent cx="352425" cy="129540"/>
                <wp:effectExtent l="0" t="0" r="28575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52425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C1A53" id="Rectangle 18" o:spid="_x0000_s1026" style="position:absolute;margin-left:78.45pt;margin-top:.55pt;width:27.75pt;height:10.2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" fillcolor="#9e4733 [3204]" strokecolor="#170a07 [484]" strokeweight="1pt"/>
            </w:pict>
          </mc:Fallback>
        </mc:AlternateContent>
      </w:r>
      <w:r w:rsidR="00EE799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D7C8DE" wp14:editId="644AB10B">
                <wp:simplePos x="0" y="0"/>
                <wp:positionH relativeFrom="column">
                  <wp:posOffset>1457960</wp:posOffset>
                </wp:positionH>
                <wp:positionV relativeFrom="paragraph">
                  <wp:posOffset>15240</wp:posOffset>
                </wp:positionV>
                <wp:extent cx="352425" cy="129540"/>
                <wp:effectExtent l="0" t="0" r="28575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52425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12CC6" id="Rectangle 19" o:spid="_x0000_s1026" style="position:absolute;margin-left:114.8pt;margin-top:1.2pt;width:27.75pt;height:10.2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" fillcolor="#9e4733 [3204]" strokecolor="#170a07 [484]" strokeweight="1pt"/>
            </w:pict>
          </mc:Fallback>
        </mc:AlternateContent>
      </w:r>
      <w:r w:rsidR="008F35F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B0BA62" wp14:editId="37974871">
                <wp:simplePos x="0" y="0"/>
                <wp:positionH relativeFrom="column">
                  <wp:posOffset>542925</wp:posOffset>
                </wp:positionH>
                <wp:positionV relativeFrom="paragraph">
                  <wp:posOffset>15240</wp:posOffset>
                </wp:positionV>
                <wp:extent cx="352425" cy="129540"/>
                <wp:effectExtent l="0" t="0" r="28575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52425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6A881" id="Rectangle 17" o:spid="_x0000_s1026" style="position:absolute;margin-left:42.75pt;margin-top:1.2pt;width:27.75pt;height:10.2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" fillcolor="#9e4733 [3204]" strokecolor="#170a07 [484]" strokeweight="1pt"/>
            </w:pict>
          </mc:Fallback>
        </mc:AlternateContent>
      </w:r>
      <w:r w:rsidR="008D33E6">
        <w:t>Hindi:</w:t>
      </w:r>
      <w:r w:rsidRPr="00787410">
        <w:rPr>
          <w:noProof/>
        </w:rPr>
        <w:t xml:space="preserve"> </w:t>
      </w:r>
    </w:p>
    <w:p w14:paraId="5958336D" w14:textId="14D8C83F" w:rsidR="0061133D" w:rsidRDefault="00977904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782A9E" wp14:editId="60B936A8">
                <wp:simplePos x="0" y="0"/>
                <wp:positionH relativeFrom="column">
                  <wp:posOffset>1530350</wp:posOffset>
                </wp:positionH>
                <wp:positionV relativeFrom="paragraph">
                  <wp:posOffset>14605</wp:posOffset>
                </wp:positionV>
                <wp:extent cx="352425" cy="129540"/>
                <wp:effectExtent l="0" t="0" r="28575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52425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134D3" id="Rectangle 22" o:spid="_x0000_s1026" style="position:absolute;margin-left:120.5pt;margin-top:1.15pt;width:27.75pt;height:10.2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" fillcolor="#9e4733 [3204]" strokecolor="#170a07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AD2BC6" wp14:editId="457FBB3C">
                <wp:simplePos x="0" y="0"/>
                <wp:positionH relativeFrom="column">
                  <wp:posOffset>1066165</wp:posOffset>
                </wp:positionH>
                <wp:positionV relativeFrom="paragraph">
                  <wp:posOffset>15875</wp:posOffset>
                </wp:positionV>
                <wp:extent cx="352425" cy="129540"/>
                <wp:effectExtent l="0" t="0" r="28575" b="2286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52425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8A5B4" id="Rectangle 24" o:spid="_x0000_s1026" style="position:absolute;margin-left:83.95pt;margin-top:1.25pt;width:27.75pt;height:10.2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" fillcolor="#9e4733 [3204]" strokecolor="#170a07 [484]" strokeweight="1pt"/>
            </w:pict>
          </mc:Fallback>
        </mc:AlternateContent>
      </w:r>
      <w:r w:rsidR="0061133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57BC0B" wp14:editId="615401A1">
                <wp:simplePos x="0" y="0"/>
                <wp:positionH relativeFrom="column">
                  <wp:posOffset>616585</wp:posOffset>
                </wp:positionH>
                <wp:positionV relativeFrom="paragraph">
                  <wp:posOffset>16510</wp:posOffset>
                </wp:positionV>
                <wp:extent cx="352425" cy="129540"/>
                <wp:effectExtent l="0" t="0" r="28575" b="228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52425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5615E" id="Rectangle 21" o:spid="_x0000_s1026" style="position:absolute;margin-left:48.55pt;margin-top:1.3pt;width:27.75pt;height:10.2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" fillcolor="#9e4733 [3204]" strokecolor="#170a07 [484]" strokeweight="1pt"/>
            </w:pict>
          </mc:Fallback>
        </mc:AlternateContent>
      </w:r>
      <w:r w:rsidR="00F553EF">
        <w:t>Punjabi:</w:t>
      </w:r>
    </w:p>
    <w:p w14:paraId="711962D7" w14:textId="7CD5E627" w:rsidR="00DA17C9" w:rsidRDefault="00DA17C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0A7E80" wp14:editId="36A4B5E1">
                <wp:simplePos x="0" y="0"/>
                <wp:positionH relativeFrom="column">
                  <wp:posOffset>989965</wp:posOffset>
                </wp:positionH>
                <wp:positionV relativeFrom="paragraph">
                  <wp:posOffset>13970</wp:posOffset>
                </wp:positionV>
                <wp:extent cx="352425" cy="129540"/>
                <wp:effectExtent l="0" t="0" r="28575" b="228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52425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013D7" id="Rectangle 25" o:spid="_x0000_s1026" style="position:absolute;margin-left:77.95pt;margin-top:1.1pt;width:27.75pt;height:10.2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" fillcolor="#9e4733 [3204]" strokecolor="#170a07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477A45" wp14:editId="449445B9">
                <wp:simplePos x="0" y="0"/>
                <wp:positionH relativeFrom="column">
                  <wp:posOffset>545465</wp:posOffset>
                </wp:positionH>
                <wp:positionV relativeFrom="paragraph">
                  <wp:posOffset>20320</wp:posOffset>
                </wp:positionV>
                <wp:extent cx="352425" cy="129540"/>
                <wp:effectExtent l="0" t="0" r="28575" b="228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52425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ED5BF" id="Rectangle 23" o:spid="_x0000_s1026" style="position:absolute;margin-left:42.95pt;margin-top:1.6pt;width:27.75pt;height:10.2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" fillcolor="#9e4733 [3204]" strokecolor="#170a07 [484]" strokeweight="1pt"/>
            </w:pict>
          </mc:Fallback>
        </mc:AlternateContent>
      </w:r>
      <w:r w:rsidR="00F553EF">
        <w:t>French:</w:t>
      </w:r>
      <w:r w:rsidR="008D33E6" w:rsidRPr="008D33E6">
        <w:rPr>
          <w:noProof/>
        </w:rPr>
        <w:t xml:space="preserve"> </w:t>
      </w:r>
    </w:p>
    <w:p w14:paraId="7976843D" w14:textId="79BAC705" w:rsidR="00072233" w:rsidRDefault="00072233">
      <w:pPr>
        <w:rPr>
          <w:noProof/>
        </w:rPr>
      </w:pPr>
    </w:p>
    <w:p w14:paraId="5F9081FB" w14:textId="5D8F0934" w:rsidR="00072233" w:rsidRDefault="006766C4">
      <w:pPr>
        <w:rPr>
          <w:b/>
          <w:bCs/>
          <w:i/>
          <w:iCs/>
          <w:noProof/>
          <w:sz w:val="28"/>
          <w:szCs w:val="28"/>
        </w:rPr>
      </w:pPr>
      <w:r w:rsidRPr="006766C4">
        <w:rPr>
          <w:b/>
          <w:bCs/>
          <w:i/>
          <w:iCs/>
          <w:noProof/>
          <w:sz w:val="28"/>
          <w:szCs w:val="28"/>
        </w:rPr>
        <w:t xml:space="preserve">Interests/ Hobbies </w:t>
      </w:r>
    </w:p>
    <w:p w14:paraId="3A0CCEAE" w14:textId="283F12D3" w:rsidR="001C703A" w:rsidRDefault="001C703A">
      <w:pPr>
        <w:rPr>
          <w:noProof/>
        </w:rPr>
      </w:pPr>
      <w:r>
        <w:rPr>
          <w:noProof/>
        </w:rPr>
        <w:t>Cooking since 3 years</w:t>
      </w:r>
    </w:p>
    <w:p w14:paraId="2BC3EF00" w14:textId="49DA6F86" w:rsidR="001C703A" w:rsidRDefault="00353010">
      <w:pPr>
        <w:rPr>
          <w:noProof/>
        </w:rPr>
      </w:pPr>
      <w:r>
        <w:rPr>
          <w:noProof/>
        </w:rPr>
        <w:t>Love to Dance since 5 years</w:t>
      </w:r>
    </w:p>
    <w:p w14:paraId="68CE74C8" w14:textId="77777777" w:rsidR="00353010" w:rsidRPr="001C703A" w:rsidRDefault="00353010">
      <w:pPr>
        <w:rPr>
          <w:noProof/>
        </w:rPr>
      </w:pPr>
    </w:p>
    <w:p w14:paraId="2C6862D4" w14:textId="1E60CED7" w:rsidR="00DA17C9" w:rsidRDefault="00914A87">
      <w:pPr>
        <w:rPr>
          <w:b/>
          <w:bCs/>
          <w:i/>
          <w:iCs/>
          <w:noProof/>
          <w:sz w:val="28"/>
          <w:szCs w:val="28"/>
        </w:rPr>
      </w:pPr>
      <w:r w:rsidRPr="00914A87">
        <w:rPr>
          <w:b/>
          <w:bCs/>
          <w:i/>
          <w:iCs/>
          <w:noProof/>
          <w:sz w:val="28"/>
          <w:szCs w:val="28"/>
        </w:rPr>
        <w:t xml:space="preserve">Reference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6"/>
        <w:gridCol w:w="2496"/>
        <w:gridCol w:w="3037"/>
      </w:tblGrid>
      <w:tr w:rsidR="00BD0ADE" w14:paraId="674A81A7" w14:textId="77777777" w:rsidTr="00323E10">
        <w:tc>
          <w:tcPr>
            <w:tcW w:w="2496" w:type="dxa"/>
          </w:tcPr>
          <w:p w14:paraId="15DC15DA" w14:textId="2E467525" w:rsidR="00BD0ADE" w:rsidRDefault="00BD0ADE">
            <w:pPr>
              <w:rPr>
                <w:noProof/>
              </w:rPr>
            </w:pPr>
            <w:r>
              <w:rPr>
                <w:noProof/>
              </w:rPr>
              <w:t xml:space="preserve">NAME </w:t>
            </w:r>
          </w:p>
        </w:tc>
        <w:tc>
          <w:tcPr>
            <w:tcW w:w="2496" w:type="dxa"/>
          </w:tcPr>
          <w:p w14:paraId="59854D46" w14:textId="67FAD758" w:rsidR="00BD0ADE" w:rsidRDefault="00BD0ADE">
            <w:pPr>
              <w:rPr>
                <w:noProof/>
              </w:rPr>
            </w:pPr>
            <w:r>
              <w:rPr>
                <w:noProof/>
              </w:rPr>
              <w:t xml:space="preserve">DESIGNATION </w:t>
            </w:r>
          </w:p>
        </w:tc>
        <w:tc>
          <w:tcPr>
            <w:tcW w:w="2496" w:type="dxa"/>
          </w:tcPr>
          <w:p w14:paraId="131D54CA" w14:textId="20A624AB" w:rsidR="00BD0ADE" w:rsidRDefault="00BD0ADE">
            <w:pPr>
              <w:rPr>
                <w:noProof/>
              </w:rPr>
            </w:pPr>
            <w:r>
              <w:rPr>
                <w:noProof/>
              </w:rPr>
              <w:t xml:space="preserve">CONTACT DETAILS </w:t>
            </w:r>
          </w:p>
        </w:tc>
      </w:tr>
      <w:tr w:rsidR="00BD0ADE" w14:paraId="3E1699EC" w14:textId="77777777" w:rsidTr="00323E10">
        <w:tc>
          <w:tcPr>
            <w:tcW w:w="2496" w:type="dxa"/>
          </w:tcPr>
          <w:p w14:paraId="2B695526" w14:textId="0367129E" w:rsidR="00BD0ADE" w:rsidRDefault="00532412">
            <w:pPr>
              <w:rPr>
                <w:noProof/>
              </w:rPr>
            </w:pPr>
            <w:r>
              <w:rPr>
                <w:noProof/>
              </w:rPr>
              <w:t>Pooja V Anand</w:t>
            </w:r>
          </w:p>
        </w:tc>
        <w:tc>
          <w:tcPr>
            <w:tcW w:w="2496" w:type="dxa"/>
          </w:tcPr>
          <w:p w14:paraId="305CCD51" w14:textId="2DA01010" w:rsidR="00BD0ADE" w:rsidRDefault="00532412">
            <w:pPr>
              <w:rPr>
                <w:noProof/>
              </w:rPr>
            </w:pPr>
            <w:r>
              <w:rPr>
                <w:noProof/>
              </w:rPr>
              <w:t xml:space="preserve">Professor, Delhi University </w:t>
            </w:r>
          </w:p>
        </w:tc>
        <w:tc>
          <w:tcPr>
            <w:tcW w:w="2496" w:type="dxa"/>
          </w:tcPr>
          <w:p w14:paraId="189598E0" w14:textId="7672446C" w:rsidR="00BD0ADE" w:rsidRDefault="00B63015">
            <w:pPr>
              <w:rPr>
                <w:noProof/>
              </w:rPr>
            </w:pPr>
            <w:r>
              <w:rPr>
                <w:noProof/>
              </w:rPr>
              <w:t>poojavanand</w:t>
            </w:r>
            <w:r w:rsidR="00762D37">
              <w:rPr>
                <w:noProof/>
              </w:rPr>
              <w:t>@dr.du.ac.in</w:t>
            </w:r>
          </w:p>
        </w:tc>
      </w:tr>
      <w:tr w:rsidR="00BD0ADE" w14:paraId="60F25DD8" w14:textId="77777777" w:rsidTr="00323E10">
        <w:tc>
          <w:tcPr>
            <w:tcW w:w="2496" w:type="dxa"/>
          </w:tcPr>
          <w:p w14:paraId="290C3211" w14:textId="3DAADB5F" w:rsidR="00BD0ADE" w:rsidRDefault="001A1409">
            <w:pPr>
              <w:rPr>
                <w:noProof/>
              </w:rPr>
            </w:pPr>
            <w:r>
              <w:rPr>
                <w:noProof/>
              </w:rPr>
              <w:t>Meetu Khosla</w:t>
            </w:r>
          </w:p>
        </w:tc>
        <w:tc>
          <w:tcPr>
            <w:tcW w:w="2496" w:type="dxa"/>
          </w:tcPr>
          <w:p w14:paraId="041BD6B1" w14:textId="1F8CB297" w:rsidR="00BD0ADE" w:rsidRDefault="001A1409">
            <w:pPr>
              <w:rPr>
                <w:noProof/>
              </w:rPr>
            </w:pPr>
            <w:r>
              <w:rPr>
                <w:noProof/>
              </w:rPr>
              <w:t xml:space="preserve">Professor, Delhi University </w:t>
            </w:r>
          </w:p>
        </w:tc>
        <w:tc>
          <w:tcPr>
            <w:tcW w:w="2496" w:type="dxa"/>
          </w:tcPr>
          <w:p w14:paraId="3D7F8A88" w14:textId="07E6C806" w:rsidR="00BD0ADE" w:rsidRDefault="00762D37">
            <w:pPr>
              <w:rPr>
                <w:noProof/>
              </w:rPr>
            </w:pPr>
            <w:r>
              <w:rPr>
                <w:noProof/>
              </w:rPr>
              <w:t>meetukhosla@dr.du.ac.in</w:t>
            </w:r>
          </w:p>
        </w:tc>
      </w:tr>
    </w:tbl>
    <w:p w14:paraId="05C6BFB5" w14:textId="77777777" w:rsidR="009D2A78" w:rsidRPr="00323E10" w:rsidRDefault="009D2A78">
      <w:pPr>
        <w:rPr>
          <w:noProof/>
        </w:rPr>
      </w:pPr>
    </w:p>
    <w:p w14:paraId="2CDDDB3B" w14:textId="77777777" w:rsidR="00914A87" w:rsidRPr="00914A87" w:rsidRDefault="00914A87">
      <w:pPr>
        <w:rPr>
          <w:b/>
          <w:bCs/>
          <w:i/>
          <w:iCs/>
          <w:sz w:val="28"/>
          <w:szCs w:val="28"/>
        </w:rPr>
      </w:pPr>
    </w:p>
    <w:sectPr w:rsidR="00914A87" w:rsidRPr="00914A87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68D8B" w14:textId="77777777" w:rsidR="00476232" w:rsidRDefault="00476232">
      <w:pPr>
        <w:spacing w:after="0" w:line="240" w:lineRule="auto"/>
      </w:pPr>
      <w:r>
        <w:separator/>
      </w:r>
    </w:p>
  </w:endnote>
  <w:endnote w:type="continuationSeparator" w:id="0">
    <w:p w14:paraId="600D1F57" w14:textId="77777777" w:rsidR="00476232" w:rsidRDefault="00476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8AA53B" w14:textId="77777777" w:rsidR="001C0084" w:rsidRDefault="007F7DC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064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950CD" w14:textId="77777777" w:rsidR="00476232" w:rsidRDefault="00476232">
      <w:pPr>
        <w:spacing w:after="0" w:line="240" w:lineRule="auto"/>
      </w:pPr>
      <w:r>
        <w:separator/>
      </w:r>
    </w:p>
  </w:footnote>
  <w:footnote w:type="continuationSeparator" w:id="0">
    <w:p w14:paraId="739B633E" w14:textId="77777777" w:rsidR="00476232" w:rsidRDefault="004762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ECF03" w14:textId="77777777" w:rsidR="001C0084" w:rsidRDefault="007F7DC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BD2F2A4" wp14:editId="16B36B80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6F7F8110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">
              <v:rect id="Rectangle 2" o:spid="_x0000_s1027" style="position:absolute;width:32004;height:1920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1DD59" w14:textId="77777777" w:rsidR="001C0084" w:rsidRDefault="007F7DC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C2FD2F5" wp14:editId="51BCE974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6DAF1E8D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">
              <v:rect id="Rectangle 6" o:spid="_x0000_s1027" style="position:absolute;width:32004;height:1920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E97EAA"/>
    <w:multiLevelType w:val="hybridMultilevel"/>
    <w:tmpl w:val="49A0F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315F9A"/>
    <w:multiLevelType w:val="hybridMultilevel"/>
    <w:tmpl w:val="BB0A2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612EBF"/>
    <w:multiLevelType w:val="hybridMultilevel"/>
    <w:tmpl w:val="6D4EC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5B4CC6"/>
    <w:multiLevelType w:val="hybridMultilevel"/>
    <w:tmpl w:val="FF3C5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5726161">
    <w:abstractNumId w:val="9"/>
  </w:num>
  <w:num w:numId="2" w16cid:durableId="2143767060">
    <w:abstractNumId w:val="7"/>
  </w:num>
  <w:num w:numId="3" w16cid:durableId="1245577760">
    <w:abstractNumId w:val="6"/>
  </w:num>
  <w:num w:numId="4" w16cid:durableId="587227196">
    <w:abstractNumId w:val="5"/>
  </w:num>
  <w:num w:numId="5" w16cid:durableId="1511722329">
    <w:abstractNumId w:val="4"/>
  </w:num>
  <w:num w:numId="6" w16cid:durableId="1156872973">
    <w:abstractNumId w:val="8"/>
  </w:num>
  <w:num w:numId="7" w16cid:durableId="524758806">
    <w:abstractNumId w:val="3"/>
  </w:num>
  <w:num w:numId="8" w16cid:durableId="180439448">
    <w:abstractNumId w:val="2"/>
  </w:num>
  <w:num w:numId="9" w16cid:durableId="1285379896">
    <w:abstractNumId w:val="1"/>
  </w:num>
  <w:num w:numId="10" w16cid:durableId="1183783236">
    <w:abstractNumId w:val="0"/>
  </w:num>
  <w:num w:numId="11" w16cid:durableId="1548756561">
    <w:abstractNumId w:val="12"/>
  </w:num>
  <w:num w:numId="12" w16cid:durableId="627007607">
    <w:abstractNumId w:val="10"/>
  </w:num>
  <w:num w:numId="13" w16cid:durableId="350692719">
    <w:abstractNumId w:val="13"/>
  </w:num>
  <w:num w:numId="14" w16cid:durableId="209855795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attachedTemplate r:id="rId1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232"/>
    <w:rsid w:val="0000092C"/>
    <w:rsid w:val="00020AD0"/>
    <w:rsid w:val="00047CB1"/>
    <w:rsid w:val="00063754"/>
    <w:rsid w:val="00067BE3"/>
    <w:rsid w:val="00072233"/>
    <w:rsid w:val="00073A41"/>
    <w:rsid w:val="00073E7F"/>
    <w:rsid w:val="00092242"/>
    <w:rsid w:val="000B7251"/>
    <w:rsid w:val="000C3866"/>
    <w:rsid w:val="00133F0D"/>
    <w:rsid w:val="00164B58"/>
    <w:rsid w:val="001775C0"/>
    <w:rsid w:val="001A1409"/>
    <w:rsid w:val="001C0084"/>
    <w:rsid w:val="001C703A"/>
    <w:rsid w:val="001D0796"/>
    <w:rsid w:val="001D4585"/>
    <w:rsid w:val="001E5583"/>
    <w:rsid w:val="002A165C"/>
    <w:rsid w:val="002B2B51"/>
    <w:rsid w:val="00323E10"/>
    <w:rsid w:val="00353010"/>
    <w:rsid w:val="00367942"/>
    <w:rsid w:val="00387FCC"/>
    <w:rsid w:val="003A315C"/>
    <w:rsid w:val="003A79B5"/>
    <w:rsid w:val="003C1C78"/>
    <w:rsid w:val="00446567"/>
    <w:rsid w:val="00456714"/>
    <w:rsid w:val="00476232"/>
    <w:rsid w:val="0049091A"/>
    <w:rsid w:val="00532412"/>
    <w:rsid w:val="0059415A"/>
    <w:rsid w:val="005A10DE"/>
    <w:rsid w:val="005B10E7"/>
    <w:rsid w:val="005D18EC"/>
    <w:rsid w:val="005F359A"/>
    <w:rsid w:val="005F3D4B"/>
    <w:rsid w:val="0061133D"/>
    <w:rsid w:val="006766C4"/>
    <w:rsid w:val="006D1A3E"/>
    <w:rsid w:val="00717CB0"/>
    <w:rsid w:val="00762D37"/>
    <w:rsid w:val="00764679"/>
    <w:rsid w:val="00787410"/>
    <w:rsid w:val="007B5A86"/>
    <w:rsid w:val="007F10F7"/>
    <w:rsid w:val="007F7DCE"/>
    <w:rsid w:val="00816140"/>
    <w:rsid w:val="008512A9"/>
    <w:rsid w:val="008B25C6"/>
    <w:rsid w:val="008D33E6"/>
    <w:rsid w:val="008F35FD"/>
    <w:rsid w:val="00914A87"/>
    <w:rsid w:val="00943B4C"/>
    <w:rsid w:val="00954E8C"/>
    <w:rsid w:val="00977904"/>
    <w:rsid w:val="00986DC3"/>
    <w:rsid w:val="00991886"/>
    <w:rsid w:val="009B45DF"/>
    <w:rsid w:val="009D2A78"/>
    <w:rsid w:val="00A34AEC"/>
    <w:rsid w:val="00A379C3"/>
    <w:rsid w:val="00A37B11"/>
    <w:rsid w:val="00A5124E"/>
    <w:rsid w:val="00A61D63"/>
    <w:rsid w:val="00A7493B"/>
    <w:rsid w:val="00AF7B3F"/>
    <w:rsid w:val="00B171D2"/>
    <w:rsid w:val="00B63015"/>
    <w:rsid w:val="00BA7977"/>
    <w:rsid w:val="00BD0ADE"/>
    <w:rsid w:val="00C21D11"/>
    <w:rsid w:val="00C46EBA"/>
    <w:rsid w:val="00CA1965"/>
    <w:rsid w:val="00D564D6"/>
    <w:rsid w:val="00DA17C9"/>
    <w:rsid w:val="00DE0861"/>
    <w:rsid w:val="00E31443"/>
    <w:rsid w:val="00E35A27"/>
    <w:rsid w:val="00E442FA"/>
    <w:rsid w:val="00E535CB"/>
    <w:rsid w:val="00EC0642"/>
    <w:rsid w:val="00EE7993"/>
    <w:rsid w:val="00EF335A"/>
    <w:rsid w:val="00EF5095"/>
    <w:rsid w:val="00F14C04"/>
    <w:rsid w:val="00F5106E"/>
    <w:rsid w:val="00F553EF"/>
    <w:rsid w:val="00F87ABC"/>
    <w:rsid w:val="00FE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788125"/>
  <w15:chartTrackingRefBased/>
  <w15:docId w15:val="{569080C6-A29F-AD4B-B7A5-E2A2A5BB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table" w:styleId="TableGrid">
    <w:name w:val="Table Grid"/>
    <w:basedOn w:val="TableNormal"/>
    <w:uiPriority w:val="39"/>
    <w:rsid w:val="00E53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glossaryDocument" Target="glossary/document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AE471D91-35D0-6944-9F7D-805FBE519090%7dtf5000203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C0E60F494F604A9E72003E6DA15B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DCC16-5185-BA4F-8ABD-32B977A9E4D2}"/>
      </w:docPartPr>
      <w:docPartBody>
        <w:p w:rsidR="00F70D4D" w:rsidRDefault="00F70D4D">
          <w:pPr>
            <w:pStyle w:val="15C0E60F494F604A9E72003E6DA15B49"/>
          </w:pPr>
          <w:r>
            <w:t>Email</w:t>
          </w:r>
        </w:p>
      </w:docPartBody>
    </w:docPart>
    <w:docPart>
      <w:docPartPr>
        <w:name w:val="03A752AD6053364B9C09DD1A68539A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1199C7-A793-B04D-B941-32DCC70B6A28}"/>
      </w:docPartPr>
      <w:docPartBody>
        <w:p w:rsidR="00F70D4D" w:rsidRDefault="00F70D4D">
          <w:pPr>
            <w:pStyle w:val="03A752AD6053364B9C09DD1A68539A06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D4D"/>
    <w:rsid w:val="00133F0D"/>
    <w:rsid w:val="009B45DF"/>
    <w:rsid w:val="00F7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C0E60F494F604A9E72003E6DA15B49">
    <w:name w:val="15C0E60F494F604A9E72003E6DA15B49"/>
  </w:style>
  <w:style w:type="paragraph" w:customStyle="1" w:styleId="03A752AD6053364B9C09DD1A68539A06">
    <w:name w:val="03A752AD6053364B9C09DD1A68539A06"/>
  </w:style>
  <w:style w:type="paragraph" w:customStyle="1" w:styleId="EA2E5424617A5F41A3D1EAFA2A4BF15E">
    <w:name w:val="EA2E5424617A5F41A3D1EAFA2A4BF15E"/>
  </w:style>
  <w:style w:type="paragraph" w:customStyle="1" w:styleId="9E11ABD4BB4E5F4FB30A6983700CDA5E">
    <w:name w:val="9E11ABD4BB4E5F4FB30A6983700CDA5E"/>
  </w:style>
  <w:style w:type="paragraph" w:customStyle="1" w:styleId="DC976083FE356A44B437523AA8CE5FC2">
    <w:name w:val="DC976083FE356A44B437523AA8CE5F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muskandhawan2005.md@gmail.com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%7bAE471D91-35D0-6944-9F7D-805FBE519090%7dtf50002038.dotx</Template>
  <TotalTime>0</TotalTime>
  <Pages>2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dhawan</dc:creator>
  <cp:keywords/>
  <cp:lastModifiedBy>muskan dhawan</cp:lastModifiedBy>
  <cp:revision>2</cp:revision>
  <dcterms:created xsi:type="dcterms:W3CDTF">2024-05-07T04:06:00Z</dcterms:created>
  <dcterms:modified xsi:type="dcterms:W3CDTF">2024-05-07T04:06:00Z</dcterms:modified>
</cp:coreProperties>
</file>